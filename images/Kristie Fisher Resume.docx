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70055F" w:rsidRDefault="00D666C9" w14:paraId="106DD217" wp14:textId="77777777">
      <w:pPr>
        <w:pStyle w:val="Heading1"/>
      </w:pPr>
      <w:sdt>
        <w:sdtPr>
          <w:id w:val="1481961"/>
          <w:placeholder>
            <w:docPart w:val="5978ACEE76C14407925F3505B40B84D1"/>
          </w:placeholder>
          <w:temporary/>
          <w:showingPlcHdr/>
          <w15:appearance w15:val="hidden"/>
        </w:sdtPr>
        <w:sdtEndPr/>
        <w:sdtContent>
          <w:r w:rsidR="00F25C05">
            <w:t>Objectives</w:t>
          </w:r>
        </w:sdtContent>
      </w:sdt>
    </w:p>
    <w:p xmlns:wp14="http://schemas.microsoft.com/office/word/2010/wordml" w:rsidR="005C71EF" w:rsidP="005C71EF" w:rsidRDefault="005C71EF" w14:paraId="59AFC8A8" wp14:textId="3BDF1D09">
      <w:r w:rsidR="7925F5DB">
        <w:rPr/>
        <w:t xml:space="preserve">I am seeking </w:t>
      </w:r>
      <w:r w:rsidR="7925F5DB">
        <w:rPr/>
        <w:t>logistics</w:t>
      </w:r>
      <w:r w:rsidR="7925F5DB">
        <w:rPr/>
        <w:t xml:space="preserve"> opportunities with a company that values the growth of its employees and is dedicated to the continuous improvement process</w:t>
      </w:r>
      <w:r w:rsidR="7925F5DB">
        <w:rPr/>
        <w:t xml:space="preserve">.  </w:t>
      </w:r>
      <w:r w:rsidR="7925F5DB">
        <w:rPr/>
        <w:t xml:space="preserve">In a limited window of time, I was able to advance very quickly within CEVA.  Being recognized as someone who has initiative, an eagerness to learn, and a willingness to take on the extra load so that I can continue to grow has progressed this transition quickly.  I have had opportunities in the past to </w:t>
      </w:r>
      <w:r w:rsidR="7925F5DB">
        <w:rPr/>
        <w:t>participate</w:t>
      </w:r>
      <w:r w:rsidR="7925F5DB">
        <w:rPr/>
        <w:t xml:space="preserve"> in continuous improvement / Kaizen workshops which have exposed me to different sides of the </w:t>
      </w:r>
      <w:r w:rsidR="7925F5DB">
        <w:rPr/>
        <w:t>logistics</w:t>
      </w:r>
      <w:r w:rsidR="7925F5DB">
        <w:rPr/>
        <w:t xml:space="preserve"> and warehousing industry.  This has allowed me to sharpen my problem-solving skills using an organized approach involving 5W+1H, 5Why, and 4M techniques.  Opportunities to expand my knowledge in this area alongside daily operation activities </w:t>
      </w:r>
      <w:r w:rsidR="7925F5DB">
        <w:rPr/>
        <w:t>are</w:t>
      </w:r>
      <w:r w:rsidR="7925F5DB">
        <w:rPr/>
        <w:t xml:space="preserve"> a long-term goal.</w:t>
      </w:r>
    </w:p>
    <w:p xmlns:wp14="http://schemas.microsoft.com/office/word/2010/wordml" w:rsidR="0070055F" w:rsidP="009D2103" w:rsidRDefault="00D666C9" w14:paraId="718EE1A2" wp14:textId="77777777">
      <w:pPr>
        <w:pStyle w:val="Heading1"/>
        <w:tabs>
          <w:tab w:val="left" w:pos="2445"/>
        </w:tabs>
      </w:pPr>
      <w:sdt>
        <w:sdtPr>
          <w:id w:val="1482146"/>
          <w:placeholder>
            <w:docPart w:val="90A8C966D1B5455E97206152C226DC06"/>
          </w:placeholder>
          <w:temporary/>
          <w:showingPlcHdr/>
          <w15:appearance w15:val="hidden"/>
        </w:sdtPr>
        <w:sdtEndPr/>
        <w:sdtContent>
          <w:r w:rsidR="00F25C05">
            <w:t>Experience</w:t>
          </w:r>
        </w:sdtContent>
      </w:sdt>
      <w:r w:rsidR="009D2103">
        <w:tab/>
      </w:r>
    </w:p>
    <w:p xmlns:wp14="http://schemas.microsoft.com/office/word/2010/wordml" w:rsidR="009D2103" w:rsidP="009D2103" w:rsidRDefault="009D2103" w14:paraId="0A77FF05" wp14:textId="77777777">
      <w:pPr>
        <w:pStyle w:val="Heading2"/>
      </w:pPr>
      <w:r>
        <w:t xml:space="preserve">Operations Supervisor, </w:t>
      </w:r>
      <w:r w:rsidR="00B9042C">
        <w:t>Marmaxx</w:t>
      </w:r>
      <w:r>
        <w:t xml:space="preserve">, </w:t>
      </w:r>
      <w:r w:rsidR="00B9042C">
        <w:t>Manteca</w:t>
      </w:r>
      <w:r>
        <w:t>, CA</w:t>
      </w:r>
    </w:p>
    <w:p xmlns:wp14="http://schemas.microsoft.com/office/word/2010/wordml" w:rsidR="009D2103" w:rsidP="009D2103" w:rsidRDefault="009D2103" w14:paraId="4C64FAB8" wp14:textId="77777777">
      <w:r>
        <w:t>September 2018</w:t>
      </w:r>
      <w:r>
        <w:t xml:space="preserve"> – Current</w:t>
      </w:r>
    </w:p>
    <w:p xmlns:wp14="http://schemas.microsoft.com/office/word/2010/wordml" w:rsidR="009D2103" w:rsidP="009D2103" w:rsidRDefault="00E230FE" w14:paraId="219BB5B8" wp14:textId="77777777">
      <w:pPr>
        <w:pStyle w:val="ListParagraph"/>
        <w:numPr>
          <w:ilvl w:val="0"/>
          <w:numId w:val="9"/>
        </w:numPr>
      </w:pPr>
      <w:r>
        <w:t>Oversee pool point production activities (receiving, sorting, shipping, etc.)</w:t>
      </w:r>
    </w:p>
    <w:p xmlns:wp14="http://schemas.microsoft.com/office/word/2010/wordml" w:rsidR="00E230FE" w:rsidP="009D2103" w:rsidRDefault="00B9042C" w14:paraId="21A581CD" wp14:textId="77777777">
      <w:pPr>
        <w:pStyle w:val="ListParagraph"/>
        <w:numPr>
          <w:ilvl w:val="0"/>
          <w:numId w:val="9"/>
        </w:numPr>
      </w:pPr>
      <w:r>
        <w:t>Manage KPI’s and communicate through daily team huddles</w:t>
      </w:r>
    </w:p>
    <w:p xmlns:wp14="http://schemas.microsoft.com/office/word/2010/wordml" w:rsidR="00B9042C" w:rsidP="009D2103" w:rsidRDefault="00B9042C" w14:paraId="3463554D" wp14:textId="77777777">
      <w:pPr>
        <w:pStyle w:val="ListParagraph"/>
        <w:numPr>
          <w:ilvl w:val="0"/>
          <w:numId w:val="9"/>
        </w:numPr>
      </w:pPr>
      <w:r>
        <w:t>Regular communication with customer to discuss needs and concerns</w:t>
      </w:r>
    </w:p>
    <w:p xmlns:wp14="http://schemas.microsoft.com/office/word/2010/wordml" w:rsidR="00B9042C" w:rsidP="009D2103" w:rsidRDefault="00B9042C" w14:paraId="59E6E32B" wp14:textId="77777777">
      <w:pPr>
        <w:pStyle w:val="ListParagraph"/>
        <w:numPr>
          <w:ilvl w:val="0"/>
          <w:numId w:val="9"/>
        </w:numPr>
      </w:pPr>
      <w:r>
        <w:t>Manage 30+ employees</w:t>
      </w:r>
    </w:p>
    <w:p xmlns:wp14="http://schemas.microsoft.com/office/word/2010/wordml" w:rsidR="00B9042C" w:rsidP="009D2103" w:rsidRDefault="00B9042C" w14:paraId="71F4A200" wp14:textId="77777777">
      <w:pPr>
        <w:pStyle w:val="ListParagraph"/>
        <w:numPr>
          <w:ilvl w:val="0"/>
          <w:numId w:val="9"/>
        </w:numPr>
      </w:pPr>
      <w:r>
        <w:t>Responsible for meeting quality requirements and auditing of work processes</w:t>
      </w:r>
    </w:p>
    <w:p xmlns:wp14="http://schemas.microsoft.com/office/word/2010/wordml" w:rsidR="008D5581" w:rsidP="009D2103" w:rsidRDefault="008D5581" w14:paraId="48988587" wp14:textId="77777777">
      <w:pPr>
        <w:pStyle w:val="ListParagraph"/>
        <w:numPr>
          <w:ilvl w:val="0"/>
          <w:numId w:val="9"/>
        </w:numPr>
      </w:pPr>
      <w:r>
        <w:t>Special projects / continuous improvement coordination</w:t>
      </w:r>
    </w:p>
    <w:p xmlns:wp14="http://schemas.microsoft.com/office/word/2010/wordml" w:rsidR="008D5581" w:rsidP="009D2103" w:rsidRDefault="008D5581" w14:paraId="637BF2CC" wp14:textId="77777777">
      <w:pPr>
        <w:pStyle w:val="ListParagraph"/>
        <w:numPr>
          <w:ilvl w:val="0"/>
          <w:numId w:val="9"/>
        </w:numPr>
      </w:pPr>
      <w:r>
        <w:t>Responsible for onboarding and training of new hires</w:t>
      </w:r>
      <w:bookmarkStart w:name="_GoBack" w:id="0"/>
      <w:bookmarkEnd w:id="0"/>
    </w:p>
    <w:p xmlns:wp14="http://schemas.microsoft.com/office/word/2010/wordml" w:rsidR="00B9042C" w:rsidP="009D2103" w:rsidRDefault="00B9042C" w14:paraId="2C98582A" wp14:textId="77777777">
      <w:pPr>
        <w:pStyle w:val="ListParagraph"/>
        <w:numPr>
          <w:ilvl w:val="0"/>
          <w:numId w:val="9"/>
        </w:numPr>
      </w:pPr>
      <w:r>
        <w:t>Arrange repairs for equipment that is faulty</w:t>
      </w:r>
    </w:p>
    <w:p xmlns:wp14="http://schemas.microsoft.com/office/word/2010/wordml" w:rsidR="00307530" w:rsidP="00307530" w:rsidRDefault="00307530" w14:paraId="6ACA5423" wp14:textId="77777777">
      <w:pPr>
        <w:pStyle w:val="Heading2"/>
      </w:pPr>
      <w:r>
        <w:t xml:space="preserve">Operations Supervisor, CEVA Logistics, </w:t>
      </w:r>
      <w:r w:rsidR="00676E8D">
        <w:t>Hayward</w:t>
      </w:r>
      <w:r>
        <w:t xml:space="preserve">, </w:t>
      </w:r>
      <w:r w:rsidR="00676E8D">
        <w:t>CA</w:t>
      </w:r>
    </w:p>
    <w:p xmlns:wp14="http://schemas.microsoft.com/office/word/2010/wordml" w:rsidR="00307530" w:rsidP="00307530" w:rsidRDefault="00307530" w14:paraId="4686C3FE" wp14:textId="77777777">
      <w:r>
        <w:t xml:space="preserve">August 2017 – </w:t>
      </w:r>
      <w:r w:rsidR="009D2103">
        <w:t>September 2018</w:t>
      </w:r>
    </w:p>
    <w:p xmlns:wp14="http://schemas.microsoft.com/office/word/2010/wordml" w:rsidR="00676E8D" w:rsidP="00676E8D" w:rsidRDefault="00F07E0B" w14:paraId="69F04579" wp14:textId="77777777">
      <w:pPr>
        <w:pStyle w:val="ListParagraph"/>
        <w:numPr>
          <w:ilvl w:val="0"/>
          <w:numId w:val="9"/>
        </w:numPr>
      </w:pPr>
      <w:r>
        <w:t>Manage</w:t>
      </w:r>
      <w:r w:rsidR="00676E8D">
        <w:t xml:space="preserve"> training program at a startup sequencing facility in support of Tesla.</w:t>
      </w:r>
    </w:p>
    <w:p xmlns:wp14="http://schemas.microsoft.com/office/word/2010/wordml" w:rsidR="00B311BD" w:rsidP="00676E8D" w:rsidRDefault="00B311BD" w14:paraId="4F440713" wp14:textId="77777777">
      <w:pPr>
        <w:pStyle w:val="ListParagraph"/>
        <w:numPr>
          <w:ilvl w:val="0"/>
          <w:numId w:val="9"/>
        </w:numPr>
      </w:pPr>
      <w:r>
        <w:t>Responsible for the on boarding of 400 + employees</w:t>
      </w:r>
    </w:p>
    <w:p xmlns:wp14="http://schemas.microsoft.com/office/word/2010/wordml" w:rsidR="00B311BD" w:rsidP="00676E8D" w:rsidRDefault="00F07E0B" w14:paraId="31E8A63A" wp14:textId="77777777">
      <w:pPr>
        <w:pStyle w:val="ListParagraph"/>
        <w:numPr>
          <w:ilvl w:val="0"/>
          <w:numId w:val="9"/>
        </w:numPr>
      </w:pPr>
      <w:r>
        <w:t>Conduct</w:t>
      </w:r>
      <w:r w:rsidR="00B311BD">
        <w:t xml:space="preserve"> orientation and safety training</w:t>
      </w:r>
    </w:p>
    <w:p xmlns:wp14="http://schemas.microsoft.com/office/word/2010/wordml" w:rsidR="00B311BD" w:rsidP="00676E8D" w:rsidRDefault="00B311BD" w14:paraId="4ACD0C39" wp14:textId="77777777">
      <w:pPr>
        <w:pStyle w:val="ListParagraph"/>
        <w:numPr>
          <w:ilvl w:val="0"/>
          <w:numId w:val="9"/>
        </w:numPr>
      </w:pPr>
      <w:r>
        <w:t xml:space="preserve">Worked with Process Engineers </w:t>
      </w:r>
      <w:r w:rsidR="00F07E0B">
        <w:t>to develop and document work instructions</w:t>
      </w:r>
    </w:p>
    <w:p xmlns:wp14="http://schemas.microsoft.com/office/word/2010/wordml" w:rsidR="00F07E0B" w:rsidP="00676E8D" w:rsidRDefault="00F07E0B" w14:paraId="69956800" wp14:textId="77777777">
      <w:pPr>
        <w:pStyle w:val="ListParagraph"/>
        <w:numPr>
          <w:ilvl w:val="0"/>
          <w:numId w:val="9"/>
        </w:numPr>
      </w:pPr>
      <w:r>
        <w:t>Organize training calendars and manage training assistants responsible for conducting the area specific training.</w:t>
      </w:r>
    </w:p>
    <w:p xmlns:wp14="http://schemas.microsoft.com/office/word/2010/wordml" w:rsidR="00F07E0B" w:rsidP="00676E8D" w:rsidRDefault="00F07E0B" w14:paraId="0F5AF9DC" wp14:textId="77777777">
      <w:pPr>
        <w:pStyle w:val="ListParagraph"/>
        <w:numPr>
          <w:ilvl w:val="0"/>
          <w:numId w:val="9"/>
        </w:numPr>
      </w:pPr>
      <w:r>
        <w:t>Create and deliver presentations.</w:t>
      </w:r>
    </w:p>
    <w:p xmlns:wp14="http://schemas.microsoft.com/office/word/2010/wordml" w:rsidR="00F07E0B" w:rsidP="00676E8D" w:rsidRDefault="00F07E0B" w14:paraId="6B5D9D60" wp14:textId="77777777">
      <w:pPr>
        <w:pStyle w:val="ListParagraph"/>
        <w:numPr>
          <w:ilvl w:val="0"/>
          <w:numId w:val="9"/>
        </w:numPr>
      </w:pPr>
      <w:r>
        <w:t>Attend meetings with upper management to provide training updates and changes to the program.</w:t>
      </w:r>
    </w:p>
    <w:p xmlns:wp14="http://schemas.microsoft.com/office/word/2010/wordml" w:rsidR="00F07E0B" w:rsidP="00676E8D" w:rsidRDefault="00F07E0B" w14:paraId="2DF2A5C5" wp14:textId="77777777">
      <w:pPr>
        <w:pStyle w:val="ListParagraph"/>
        <w:numPr>
          <w:ilvl w:val="0"/>
          <w:numId w:val="9"/>
        </w:numPr>
      </w:pPr>
      <w:r>
        <w:t>Work with onsite temp agency reps to coordinate rosters and hire</w:t>
      </w:r>
      <w:r w:rsidR="00500C4A">
        <w:t>/termination</w:t>
      </w:r>
      <w:r>
        <w:t xml:space="preserve"> dates</w:t>
      </w:r>
    </w:p>
    <w:p xmlns:wp14="http://schemas.microsoft.com/office/word/2010/wordml" w:rsidR="00500C4A" w:rsidP="00676E8D" w:rsidRDefault="00500C4A" w14:paraId="4FCE82FB" wp14:textId="77777777">
      <w:pPr>
        <w:pStyle w:val="ListParagraph"/>
        <w:numPr>
          <w:ilvl w:val="0"/>
          <w:numId w:val="9"/>
        </w:numPr>
      </w:pPr>
      <w:r>
        <w:t>Co-Lead on the safety committee.</w:t>
      </w:r>
    </w:p>
    <w:p xmlns:wp14="http://schemas.microsoft.com/office/word/2010/wordml" w:rsidR="00B9042C" w:rsidP="00B9042C" w:rsidRDefault="00B9042C" w14:paraId="672A6659" wp14:textId="77777777"/>
    <w:p xmlns:wp14="http://schemas.microsoft.com/office/word/2010/wordml" w:rsidR="00B9042C" w:rsidP="00B9042C" w:rsidRDefault="00B9042C" w14:paraId="0A37501D" wp14:textId="77777777"/>
    <w:p xmlns:wp14="http://schemas.microsoft.com/office/word/2010/wordml" w:rsidR="00B9042C" w:rsidP="00B9042C" w:rsidRDefault="00B9042C" w14:paraId="5DAB6C7B" wp14:textId="77777777"/>
    <w:p xmlns:wp14="http://schemas.microsoft.com/office/word/2010/wordml" w:rsidR="00A8282E" w:rsidP="00A8282E" w:rsidRDefault="00A8282E" w14:paraId="30AFD122" wp14:textId="77777777">
      <w:pPr>
        <w:pStyle w:val="Heading2"/>
      </w:pPr>
      <w:r>
        <w:t>Logistics Specialist, CEVA Logistics, Redford, MI</w:t>
      </w:r>
    </w:p>
    <w:p xmlns:wp14="http://schemas.microsoft.com/office/word/2010/wordml" w:rsidR="00A8282E" w:rsidP="00A8282E" w:rsidRDefault="00A8282E" w14:paraId="354FCFC7" wp14:textId="77777777">
      <w:r>
        <w:t xml:space="preserve">October 2015 </w:t>
      </w:r>
      <w:r w:rsidR="00CF2AA2">
        <w:t>–</w:t>
      </w:r>
      <w:r>
        <w:t xml:space="preserve"> </w:t>
      </w:r>
      <w:r w:rsidR="00CF2AA2">
        <w:t>August 2017</w:t>
      </w:r>
    </w:p>
    <w:p xmlns:wp14="http://schemas.microsoft.com/office/word/2010/wordml" w:rsidR="005D0AE2" w:rsidP="00307530" w:rsidRDefault="00307530" w14:paraId="474CC7AB" wp14:textId="77777777">
      <w:pPr>
        <w:pStyle w:val="ListParagraph"/>
        <w:numPr>
          <w:ilvl w:val="0"/>
          <w:numId w:val="8"/>
        </w:numPr>
      </w:pPr>
      <w:r>
        <w:t>Managed NPM and Pilot material exporting to 12 different affiliates overseas.</w:t>
      </w:r>
    </w:p>
    <w:p xmlns:wp14="http://schemas.microsoft.com/office/word/2010/wordml" w:rsidR="00307530" w:rsidP="00307530" w:rsidRDefault="00307530" w14:paraId="6A011A8B" wp14:textId="77777777">
      <w:pPr>
        <w:pStyle w:val="ListParagraph"/>
        <w:numPr>
          <w:ilvl w:val="0"/>
          <w:numId w:val="8"/>
        </w:numPr>
      </w:pPr>
      <w:r>
        <w:t xml:space="preserve">Monitored 830 EDI releases to manage ahead/behind statuses with our suppliers.  </w:t>
      </w:r>
    </w:p>
    <w:p xmlns:wp14="http://schemas.microsoft.com/office/word/2010/wordml" w:rsidR="00676E8D" w:rsidP="00307530" w:rsidRDefault="00676E8D" w14:paraId="7AF09889" wp14:textId="77777777">
      <w:pPr>
        <w:pStyle w:val="ListParagraph"/>
        <w:numPr>
          <w:ilvl w:val="0"/>
          <w:numId w:val="8"/>
        </w:numPr>
      </w:pPr>
      <w:r>
        <w:t>Supplier Follow Up: Communicated with suppliers to ensure their understanding and compliance of the orders along with managing the best method of transportation to ensure timely delivery.</w:t>
      </w:r>
    </w:p>
    <w:p xmlns:wp14="http://schemas.microsoft.com/office/word/2010/wordml" w:rsidR="00676E8D" w:rsidP="00307530" w:rsidRDefault="00676E8D" w14:paraId="1E3AFAE4" wp14:textId="145873B6">
      <w:pPr>
        <w:pStyle w:val="ListParagraph"/>
        <w:numPr>
          <w:ilvl w:val="0"/>
          <w:numId w:val="8"/>
        </w:numPr>
        <w:rPr/>
      </w:pPr>
      <w:r w:rsidR="7925F5DB">
        <w:rPr/>
        <w:t>Provided</w:t>
      </w:r>
      <w:r w:rsidR="7925F5DB">
        <w:rPr/>
        <w:t xml:space="preserve"> </w:t>
      </w:r>
      <w:r w:rsidR="7925F5DB">
        <w:rPr/>
        <w:t>directions</w:t>
      </w:r>
      <w:r w:rsidR="7925F5DB">
        <w:rPr/>
        <w:t xml:space="preserve"> to our shop floor as to what material to pack and used our WMS to generate orders for the floor to fulfill</w:t>
      </w:r>
      <w:r w:rsidR="7925F5DB">
        <w:rPr/>
        <w:t xml:space="preserve">.  </w:t>
      </w:r>
    </w:p>
    <w:p xmlns:wp14="http://schemas.microsoft.com/office/word/2010/wordml" w:rsidR="00676E8D" w:rsidP="00307530" w:rsidRDefault="00676E8D" w14:paraId="78F12C1A" wp14:textId="77777777">
      <w:pPr>
        <w:pStyle w:val="ListParagraph"/>
        <w:numPr>
          <w:ilvl w:val="0"/>
          <w:numId w:val="8"/>
        </w:numPr>
      </w:pPr>
      <w:r>
        <w:t>Provided pricing to our final customers, generated invoices, and submitted ASN’s for tracking.</w:t>
      </w:r>
    </w:p>
    <w:p xmlns:wp14="http://schemas.microsoft.com/office/word/2010/wordml" w:rsidR="00676E8D" w:rsidP="00307530" w:rsidRDefault="00676E8D" w14:paraId="722D86B6" wp14:textId="77777777">
      <w:pPr>
        <w:pStyle w:val="ListParagraph"/>
        <w:numPr>
          <w:ilvl w:val="0"/>
          <w:numId w:val="8"/>
        </w:numPr>
      </w:pPr>
      <w:r>
        <w:t>Active team member in our Workplace Organization group.</w:t>
      </w:r>
    </w:p>
    <w:p xmlns:wp14="http://schemas.microsoft.com/office/word/2010/wordml" w:rsidR="00676E8D" w:rsidP="00676E8D" w:rsidRDefault="00676E8D" w14:paraId="3EB72A23" wp14:textId="6A774767">
      <w:pPr>
        <w:pStyle w:val="ListParagraph"/>
        <w:numPr>
          <w:ilvl w:val="1"/>
          <w:numId w:val="8"/>
        </w:numPr>
        <w:rPr/>
      </w:pPr>
      <w:r w:rsidR="7925F5DB">
        <w:rPr/>
        <w:t xml:space="preserve">This group </w:t>
      </w:r>
      <w:r w:rsidR="7925F5DB">
        <w:rPr/>
        <w:t>is responsible for</w:t>
      </w:r>
      <w:r w:rsidR="7925F5DB">
        <w:rPr/>
        <w:t xml:space="preserve"> </w:t>
      </w:r>
      <w:r w:rsidR="7925F5DB">
        <w:rPr/>
        <w:t>identifying</w:t>
      </w:r>
      <w:r w:rsidR="7925F5DB">
        <w:rPr/>
        <w:t xml:space="preserve"> continuous improvements in areas of the facility with the goal </w:t>
      </w:r>
      <w:r w:rsidR="7925F5DB">
        <w:rPr/>
        <w:t>of eliminating</w:t>
      </w:r>
      <w:r w:rsidR="7925F5DB">
        <w:rPr/>
        <w:t xml:space="preserve"> NVAA (non-value add activities) while promoting safety and quality.</w:t>
      </w:r>
    </w:p>
    <w:p xmlns:wp14="http://schemas.microsoft.com/office/word/2010/wordml" w:rsidRPr="00974405" w:rsidR="00A8282E" w:rsidP="00A8282E" w:rsidRDefault="00F07E0B" w14:paraId="1161A381" wp14:textId="77777777">
      <w:pPr>
        <w:pStyle w:val="Heading2"/>
      </w:pPr>
      <w:r>
        <w:t>P</w:t>
      </w:r>
      <w:r w:rsidRPr="00974405" w:rsidR="00974405">
        <w:t>araprofessional, Wyandotte Public Schools, Brownstown, MI</w:t>
      </w:r>
    </w:p>
    <w:p xmlns:wp14="http://schemas.microsoft.com/office/word/2010/wordml" w:rsidR="00A8282E" w:rsidP="00A8282E" w:rsidRDefault="00974405" w14:paraId="74257710" wp14:textId="77777777">
      <w:r>
        <w:t>September 2014 – October 2015</w:t>
      </w:r>
    </w:p>
    <w:p xmlns:wp14="http://schemas.microsoft.com/office/word/2010/wordml" w:rsidR="00E44C38" w:rsidP="001440E4" w:rsidRDefault="00500C4A" w14:paraId="3B1B6C60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Assisted</w:t>
      </w:r>
      <w:r w:rsidR="001440E4">
        <w:rPr>
          <w:rFonts w:ascii="Arial" w:hAnsi="Arial" w:cs="Arial"/>
          <w:sz w:val="21"/>
          <w:szCs w:val="21"/>
        </w:rPr>
        <w:t xml:space="preserve"> the certified staff in devising special strategies for reinforcing learning materials and skills based on a sympathetic understanding of the special education students, their needs, interests, and abilities.</w:t>
      </w:r>
    </w:p>
    <w:p xmlns:wp14="http://schemas.microsoft.com/office/word/2010/wordml" w:rsidR="00B9042C" w:rsidP="001440E4" w:rsidRDefault="00B9042C" w14:paraId="02EB378F" wp14:textId="77777777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1"/>
          <w:szCs w:val="21"/>
        </w:rPr>
      </w:pPr>
    </w:p>
    <w:p xmlns:wp14="http://schemas.microsoft.com/office/word/2010/wordml" w:rsidR="0070055F" w:rsidRDefault="00974405" w14:paraId="320E04FE" wp14:textId="65071DE8">
      <w:pPr>
        <w:pStyle w:val="Heading2"/>
      </w:pPr>
      <w:r w:rsidR="7925F5DB">
        <w:rPr/>
        <w:t>Childcare</w:t>
      </w:r>
      <w:r w:rsidR="7925F5DB">
        <w:rPr/>
        <w:t xml:space="preserve"> Specialist, Children's Place Montessori, Brownstown, MI</w:t>
      </w:r>
    </w:p>
    <w:p xmlns:wp14="http://schemas.microsoft.com/office/word/2010/wordml" w:rsidR="0070055F" w:rsidRDefault="00974405" w14:paraId="6ED1749A" wp14:textId="77777777">
      <w:r>
        <w:t>December 2013 – September 2014</w:t>
      </w:r>
    </w:p>
    <w:p xmlns:wp14="http://schemas.microsoft.com/office/word/2010/wordml" w:rsidR="0070055F" w:rsidRDefault="001440E4" w14:paraId="4A9D4EF1" wp14:textId="3C3072D7">
      <w:pPr>
        <w:rPr>
          <w:rFonts w:ascii="Arial" w:hAnsi="Arial" w:cs="Arial"/>
          <w:sz w:val="21"/>
          <w:szCs w:val="21"/>
        </w:rPr>
      </w:pPr>
      <w:r w:rsidRPr="7925F5DB" w:rsidR="7925F5DB">
        <w:rPr>
          <w:rFonts w:ascii="Arial" w:hAnsi="Arial" w:cs="Arial"/>
          <w:sz w:val="21"/>
          <w:szCs w:val="21"/>
        </w:rPr>
        <w:t xml:space="preserve">Working with other team members to prepare children for </w:t>
      </w:r>
      <w:r w:rsidRPr="7925F5DB" w:rsidR="7925F5DB">
        <w:rPr>
          <w:rFonts w:ascii="Arial" w:hAnsi="Arial" w:cs="Arial"/>
          <w:sz w:val="21"/>
          <w:szCs w:val="21"/>
        </w:rPr>
        <w:t>higher</w:t>
      </w:r>
      <w:r w:rsidRPr="7925F5DB" w:rsidR="7925F5DB">
        <w:rPr>
          <w:rFonts w:ascii="Arial" w:hAnsi="Arial" w:cs="Arial"/>
          <w:sz w:val="21"/>
          <w:szCs w:val="21"/>
        </w:rPr>
        <w:t xml:space="preserve"> education, while making sure their needs are met.</w:t>
      </w:r>
    </w:p>
    <w:sdt>
      <w:sdtPr>
        <w:id w:val="1483710"/>
        <w:placeholder>
          <w:docPart w:val="2B0E30BF518C425FABD352AB8B193C23"/>
        </w:placeholder>
        <w:temporary/>
        <w:showingPlcHdr/>
        <w15:appearance w15:val="hidden"/>
      </w:sdtPr>
      <w:sdtEndPr/>
      <w:sdtContent>
        <w:p xmlns:wp14="http://schemas.microsoft.com/office/word/2010/wordml" w:rsidR="0070055F" w:rsidRDefault="00F25C05" w14:paraId="69D0C959" wp14:textId="77777777">
          <w:pPr>
            <w:pStyle w:val="Heading1"/>
          </w:pPr>
          <w:r>
            <w:t>Education</w:t>
          </w:r>
        </w:p>
      </w:sdtContent>
    </w:sdt>
    <w:p xmlns:wp14="http://schemas.microsoft.com/office/word/2010/wordml" w:rsidRPr="00653C92" w:rsidR="0070055F" w:rsidRDefault="00653C92" w14:paraId="1EA6300E" wp14:textId="77777777">
      <w:pPr>
        <w:pStyle w:val="Heading2"/>
      </w:pPr>
      <w:r w:rsidRPr="00653C92">
        <w:rPr>
          <w:rFonts w:ascii="Arial" w:hAnsi="Arial" w:cs="Arial"/>
          <w:bCs/>
          <w:sz w:val="21"/>
          <w:szCs w:val="21"/>
        </w:rPr>
        <w:t xml:space="preserve">Theodore Roosevelt High School </w:t>
      </w:r>
      <w:r w:rsidRPr="00653C92">
        <w:rPr>
          <w:rFonts w:ascii="Arial" w:hAnsi="Arial" w:cs="Arial"/>
          <w:sz w:val="21"/>
          <w:szCs w:val="21"/>
        </w:rPr>
        <w:t>- Wyandotte, MI, United States</w:t>
      </w:r>
    </w:p>
    <w:p xmlns:wp14="http://schemas.microsoft.com/office/word/2010/wordml" w:rsidR="0070055F" w:rsidRDefault="00653C92" w14:paraId="54810BBC" wp14:textId="77777777">
      <w:r>
        <w:t>Diploma</w:t>
      </w:r>
    </w:p>
    <w:p xmlns:wp14="http://schemas.microsoft.com/office/word/2010/wordml" w:rsidR="00B9042C" w:rsidRDefault="00B9042C" w14:paraId="6A05A809" wp14:textId="77777777"/>
    <w:p xmlns:wp14="http://schemas.microsoft.com/office/word/2010/wordml" w:rsidR="00B9042C" w:rsidRDefault="00B9042C" w14:paraId="5A39BBE3" wp14:textId="77777777"/>
    <w:p xmlns:wp14="http://schemas.microsoft.com/office/word/2010/wordml" w:rsidR="00B9042C" w:rsidRDefault="00B9042C" w14:paraId="41C8F396" wp14:textId="77777777"/>
    <w:p xmlns:wp14="http://schemas.microsoft.com/office/word/2010/wordml" w:rsidR="00B9042C" w:rsidRDefault="00B9042C" w14:paraId="72A3D3EC" wp14:textId="77777777"/>
    <w:p xmlns:wp14="http://schemas.microsoft.com/office/word/2010/wordml" w:rsidR="00B9042C" w:rsidRDefault="00B9042C" w14:paraId="0D0B940D" wp14:textId="77777777"/>
    <w:p xmlns:wp14="http://schemas.microsoft.com/office/word/2010/wordml" w:rsidR="00B9042C" w:rsidRDefault="00B9042C" w14:paraId="0E27B00A" wp14:textId="77777777"/>
    <w:p xmlns:wp14="http://schemas.microsoft.com/office/word/2010/wordml" w:rsidR="00B9042C" w:rsidRDefault="00B9042C" w14:paraId="60061E4C" wp14:textId="77777777"/>
    <w:p xmlns:wp14="http://schemas.microsoft.com/office/word/2010/wordml" w:rsidR="00B9042C" w:rsidRDefault="00B9042C" w14:paraId="44EAFD9C" wp14:textId="77777777"/>
    <w:p xmlns:wp14="http://schemas.microsoft.com/office/word/2010/wordml" w:rsidR="00B9042C" w:rsidRDefault="00B9042C" w14:paraId="4B94D5A5" wp14:textId="77777777"/>
    <w:p xmlns:wp14="http://schemas.microsoft.com/office/word/2010/wordml" w:rsidR="0070055F" w:rsidP="00577D43" w:rsidRDefault="00653C92" w14:paraId="1B35B51A" wp14:textId="77777777">
      <w:pPr>
        <w:pStyle w:val="Heading1"/>
      </w:pPr>
      <w:r>
        <w:t>Skills</w:t>
      </w:r>
    </w:p>
    <w:p xmlns:wp14="http://schemas.microsoft.com/office/word/2010/wordml" w:rsidR="00552158" w:rsidP="00552158" w:rsidRDefault="00552158" w14:paraId="615DE25C" wp14:textId="2580B233">
      <w:pPr>
        <w:pStyle w:val="ListParagraph"/>
        <w:numPr>
          <w:ilvl w:val="0"/>
          <w:numId w:val="6"/>
        </w:numPr>
        <w:rPr/>
      </w:pPr>
      <w:r w:rsidR="7925F5DB">
        <w:rPr/>
        <w:t xml:space="preserve">Microsoft </w:t>
      </w:r>
      <w:r w:rsidR="7925F5DB">
        <w:rPr/>
        <w:t>office:</w:t>
      </w:r>
      <w:r w:rsidR="7925F5DB">
        <w:rPr/>
        <w:t xml:space="preserve"> Outlook, Excel, and Word part of daily activities</w:t>
      </w:r>
    </w:p>
    <w:p xmlns:wp14="http://schemas.microsoft.com/office/word/2010/wordml" w:rsidR="00CF2AA2" w:rsidP="00552158" w:rsidRDefault="00CF2AA2" w14:paraId="23B162A2" wp14:textId="77777777">
      <w:pPr>
        <w:pStyle w:val="ListParagraph"/>
        <w:numPr>
          <w:ilvl w:val="0"/>
          <w:numId w:val="6"/>
        </w:numPr>
      </w:pPr>
      <w:r>
        <w:t>Work Instructions / Process Flows</w:t>
      </w:r>
    </w:p>
    <w:p xmlns:wp14="http://schemas.microsoft.com/office/word/2010/wordml" w:rsidR="00CF2AA2" w:rsidP="00552158" w:rsidRDefault="00CF2AA2" w14:paraId="7930D0C7" wp14:textId="77777777">
      <w:pPr>
        <w:pStyle w:val="ListParagraph"/>
        <w:numPr>
          <w:ilvl w:val="0"/>
          <w:numId w:val="6"/>
        </w:numPr>
      </w:pPr>
      <w:r>
        <w:t>Training / Deve</w:t>
      </w:r>
      <w:r w:rsidR="00307530">
        <w:t>lopment</w:t>
      </w:r>
    </w:p>
    <w:p xmlns:wp14="http://schemas.microsoft.com/office/word/2010/wordml" w:rsidR="00552158" w:rsidP="00552158" w:rsidRDefault="00552158" w14:paraId="78779422" wp14:textId="77777777">
      <w:pPr>
        <w:pStyle w:val="ListParagraph"/>
        <w:numPr>
          <w:ilvl w:val="0"/>
          <w:numId w:val="6"/>
        </w:numPr>
      </w:pPr>
      <w:r>
        <w:t>PLEX WMS (Warehouse management systems)</w:t>
      </w:r>
    </w:p>
    <w:p xmlns:wp14="http://schemas.microsoft.com/office/word/2010/wordml" w:rsidR="005D0AE2" w:rsidP="00552158" w:rsidRDefault="005D0AE2" w14:paraId="167E3D2C" wp14:textId="77777777">
      <w:pPr>
        <w:pStyle w:val="ListParagraph"/>
        <w:numPr>
          <w:ilvl w:val="0"/>
          <w:numId w:val="6"/>
        </w:numPr>
      </w:pPr>
      <w:r>
        <w:t>Chrysler CHAMPS System</w:t>
      </w:r>
    </w:p>
    <w:p xmlns:wp14="http://schemas.microsoft.com/office/word/2010/wordml" w:rsidR="005D0AE2" w:rsidP="00552158" w:rsidRDefault="005D0AE2" w14:paraId="3C54CD54" wp14:textId="77777777">
      <w:pPr>
        <w:pStyle w:val="ListParagraph"/>
        <w:numPr>
          <w:ilvl w:val="0"/>
          <w:numId w:val="6"/>
        </w:numPr>
      </w:pPr>
      <w:r>
        <w:t>Chrysler COSMIC system</w:t>
      </w:r>
    </w:p>
    <w:p xmlns:wp14="http://schemas.microsoft.com/office/word/2010/wordml" w:rsidR="00E44C38" w:rsidP="00552158" w:rsidRDefault="00E44C38" w14:paraId="0928021A" wp14:textId="77777777">
      <w:pPr>
        <w:pStyle w:val="ListParagraph"/>
        <w:numPr>
          <w:ilvl w:val="0"/>
          <w:numId w:val="6"/>
        </w:numPr>
      </w:pPr>
      <w:r>
        <w:t>Tesla MES / MOS</w:t>
      </w:r>
    </w:p>
    <w:p xmlns:wp14="http://schemas.microsoft.com/office/word/2010/wordml" w:rsidR="00E44C38" w:rsidP="00552158" w:rsidRDefault="00E44C38" w14:paraId="32264BB9" wp14:textId="77777777">
      <w:pPr>
        <w:pStyle w:val="ListParagraph"/>
        <w:numPr>
          <w:ilvl w:val="0"/>
          <w:numId w:val="6"/>
        </w:numPr>
      </w:pPr>
      <w:r>
        <w:t>Management</w:t>
      </w:r>
    </w:p>
    <w:p xmlns:wp14="http://schemas.microsoft.com/office/word/2010/wordml" w:rsidR="00552158" w:rsidP="00552158" w:rsidRDefault="00552158" w14:paraId="5BBBEEC6" wp14:textId="77777777">
      <w:pPr>
        <w:pStyle w:val="ListParagraph"/>
        <w:numPr>
          <w:ilvl w:val="0"/>
          <w:numId w:val="6"/>
        </w:numPr>
      </w:pPr>
      <w:r>
        <w:t>Well written, vocal, and active team member</w:t>
      </w:r>
    </w:p>
    <w:p xmlns:wp14="http://schemas.microsoft.com/office/word/2010/wordml" w:rsidR="00552158" w:rsidP="00552158" w:rsidRDefault="00552158" w14:paraId="6BE32B5C" wp14:textId="77777777">
      <w:pPr>
        <w:pStyle w:val="ListParagraph"/>
        <w:numPr>
          <w:ilvl w:val="0"/>
          <w:numId w:val="6"/>
        </w:numPr>
      </w:pPr>
      <w:r>
        <w:t>Continuous improvement in the workplace</w:t>
      </w:r>
    </w:p>
    <w:p xmlns:wp14="http://schemas.microsoft.com/office/word/2010/wordml" w:rsidR="00577D43" w:rsidP="00577D43" w:rsidRDefault="00577D43" w14:paraId="1B89B31A" wp14:textId="77777777">
      <w:pPr>
        <w:pStyle w:val="ListParagraph"/>
        <w:numPr>
          <w:ilvl w:val="0"/>
          <w:numId w:val="6"/>
        </w:numPr>
      </w:pPr>
      <w:r>
        <w:t>Payroll, attendance, and other miscellaneous HR responsibilities</w:t>
      </w:r>
    </w:p>
    <w:p xmlns:wp14="http://schemas.microsoft.com/office/word/2010/wordml" w:rsidR="00B9042C" w:rsidP="00B9042C" w:rsidRDefault="00B9042C" w14:paraId="3DEEC669" wp14:textId="77777777"/>
    <w:p xmlns:wp14="http://schemas.microsoft.com/office/word/2010/wordml" w:rsidR="00B9042C" w:rsidP="00B9042C" w:rsidRDefault="00B9042C" w14:paraId="3656B9AB" wp14:textId="77777777"/>
    <w:p xmlns:wp14="http://schemas.microsoft.com/office/word/2010/wordml" w:rsidR="00B9042C" w:rsidP="00B9042C" w:rsidRDefault="00B9042C" w14:paraId="45FB0818" wp14:textId="77777777"/>
    <w:p xmlns:wp14="http://schemas.microsoft.com/office/word/2010/wordml" w:rsidR="00DD61BE" w:rsidP="00B9042C" w:rsidRDefault="00DD61BE" w14:paraId="049F31CB" wp14:textId="77777777"/>
    <w:p xmlns:wp14="http://schemas.microsoft.com/office/word/2010/wordml" w:rsidR="00DD61BE" w:rsidP="00B9042C" w:rsidRDefault="00DD61BE" w14:paraId="53128261" wp14:textId="77777777"/>
    <w:sdt>
      <w:sdtPr>
        <w:id w:val="1484071"/>
        <w:placeholder>
          <w:docPart w:val="705812B56C9542BF941A2718214A4BC8"/>
        </w:placeholder>
        <w:temporary/>
        <w:showingPlcHdr/>
        <w15:appearance w15:val="hidden"/>
      </w:sdtPr>
      <w:sdtEndPr/>
      <w:sdtContent>
        <w:p xmlns:wp14="http://schemas.microsoft.com/office/word/2010/wordml" w:rsidR="0070055F" w:rsidP="00B9042C" w:rsidRDefault="00F25C05" w14:paraId="071E4E01" wp14:textId="77777777">
          <w:pPr>
            <w:pStyle w:val="Heading1"/>
            <w:jc w:val="center"/>
          </w:pPr>
          <w:r>
            <w:t>References</w:t>
          </w:r>
        </w:p>
      </w:sdtContent>
    </w:sdt>
    <w:p xmlns:wp14="http://schemas.microsoft.com/office/word/2010/wordml" w:rsidRPr="00730A20" w:rsidR="0070055F" w:rsidP="00B9042C" w:rsidRDefault="00653C92" w14:paraId="48F562E7" wp14:textId="77777777">
      <w:pPr>
        <w:pStyle w:val="Heading2"/>
        <w:jc w:val="center"/>
        <w:rPr>
          <w:sz w:val="20"/>
          <w:szCs w:val="20"/>
        </w:rPr>
      </w:pPr>
      <w:r w:rsidRPr="00730A20">
        <w:rPr>
          <w:rFonts w:ascii="Arial" w:hAnsi="Arial" w:cs="Arial"/>
          <w:sz w:val="20"/>
          <w:szCs w:val="20"/>
        </w:rPr>
        <w:t>Ke</w:t>
      </w:r>
      <w:r w:rsidR="00730A20">
        <w:rPr>
          <w:rFonts w:ascii="Arial" w:hAnsi="Arial" w:cs="Arial"/>
          <w:sz w:val="20"/>
          <w:szCs w:val="20"/>
        </w:rPr>
        <w:t xml:space="preserve">n </w:t>
      </w:r>
      <w:proofErr w:type="spellStart"/>
      <w:r w:rsidR="00730A20">
        <w:rPr>
          <w:rFonts w:ascii="Arial" w:hAnsi="Arial" w:cs="Arial"/>
          <w:sz w:val="20"/>
          <w:szCs w:val="20"/>
        </w:rPr>
        <w:t>L’Heureux</w:t>
      </w:r>
      <w:proofErr w:type="spellEnd"/>
      <w:r w:rsidR="00730A20">
        <w:rPr>
          <w:rFonts w:ascii="Arial" w:hAnsi="Arial" w:cs="Arial"/>
          <w:sz w:val="20"/>
          <w:szCs w:val="20"/>
        </w:rPr>
        <w:t xml:space="preserve">, Director, </w:t>
      </w:r>
      <w:proofErr w:type="spellStart"/>
      <w:r w:rsidR="00730A20">
        <w:rPr>
          <w:rFonts w:ascii="Arial" w:hAnsi="Arial" w:cs="Arial"/>
          <w:sz w:val="20"/>
          <w:szCs w:val="20"/>
        </w:rPr>
        <w:t>Syncreon</w:t>
      </w:r>
      <w:proofErr w:type="spellEnd"/>
    </w:p>
    <w:p xmlns:wp14="http://schemas.microsoft.com/office/word/2010/wordml" w:rsidRPr="00730A20" w:rsidR="0070055F" w:rsidP="00B9042C" w:rsidRDefault="00653C92" w14:paraId="3D86CE63" wp14:textId="77777777">
      <w:pPr>
        <w:jc w:val="center"/>
        <w:rPr>
          <w:rFonts w:ascii="Arial" w:hAnsi="Arial" w:cs="Arial"/>
          <w:sz w:val="20"/>
          <w:szCs w:val="20"/>
        </w:rPr>
      </w:pPr>
      <w:r w:rsidRPr="00730A20">
        <w:rPr>
          <w:sz w:val="20"/>
          <w:szCs w:val="20"/>
        </w:rPr>
        <w:t xml:space="preserve">CELL: </w:t>
      </w:r>
      <w:r w:rsidRPr="00730A20">
        <w:rPr>
          <w:rFonts w:ascii="Arial" w:hAnsi="Arial" w:cs="Arial"/>
          <w:sz w:val="20"/>
          <w:szCs w:val="20"/>
        </w:rPr>
        <w:t>(734) 752-9176</w:t>
      </w:r>
    </w:p>
    <w:p xmlns:wp14="http://schemas.microsoft.com/office/word/2010/wordml" w:rsidRPr="00730A20" w:rsidR="00653C92" w:rsidP="00B9042C" w:rsidRDefault="00653C92" w14:paraId="4D36B01A" wp14:textId="77777777">
      <w:pPr>
        <w:pStyle w:val="Heading2"/>
        <w:jc w:val="center"/>
        <w:rPr>
          <w:sz w:val="20"/>
          <w:szCs w:val="20"/>
        </w:rPr>
      </w:pPr>
      <w:r w:rsidRPr="00730A20">
        <w:rPr>
          <w:rFonts w:ascii="Arial" w:hAnsi="Arial" w:cs="Arial"/>
          <w:sz w:val="20"/>
          <w:szCs w:val="20"/>
        </w:rPr>
        <w:t>Bill Tackett, Logistics Supervisor, CEVA Logistics</w:t>
      </w:r>
    </w:p>
    <w:p xmlns:wp14="http://schemas.microsoft.com/office/word/2010/wordml" w:rsidRPr="00730A20" w:rsidR="00653C92" w:rsidP="00B9042C" w:rsidRDefault="00653C92" w14:paraId="1186033C" wp14:textId="77777777">
      <w:pPr>
        <w:jc w:val="center"/>
        <w:rPr>
          <w:sz w:val="20"/>
          <w:szCs w:val="20"/>
        </w:rPr>
      </w:pPr>
      <w:r w:rsidRPr="00730A20">
        <w:rPr>
          <w:sz w:val="20"/>
          <w:szCs w:val="20"/>
        </w:rPr>
        <w:t xml:space="preserve">CELL: </w:t>
      </w:r>
      <w:r w:rsidRPr="00730A20">
        <w:rPr>
          <w:rFonts w:ascii="Arial" w:hAnsi="Arial" w:cs="Arial"/>
          <w:sz w:val="20"/>
          <w:szCs w:val="20"/>
        </w:rPr>
        <w:t>(734) 673-8240</w:t>
      </w:r>
    </w:p>
    <w:p xmlns:wp14="http://schemas.microsoft.com/office/word/2010/wordml" w:rsidRPr="00730A20" w:rsidR="00653C92" w:rsidP="00B9042C" w:rsidRDefault="00856B9F" w14:paraId="3869AE10" wp14:textId="77777777">
      <w:pPr>
        <w:pStyle w:val="Heading2"/>
        <w:jc w:val="center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Robert </w:t>
      </w:r>
      <w:proofErr w:type="spellStart"/>
      <w:r>
        <w:rPr>
          <w:rFonts w:ascii="Arial" w:hAnsi="Arial" w:cs="Arial"/>
          <w:sz w:val="20"/>
          <w:szCs w:val="20"/>
        </w:rPr>
        <w:t>Usinger</w:t>
      </w:r>
      <w:proofErr w:type="spellEnd"/>
      <w:r>
        <w:rPr>
          <w:rFonts w:ascii="Arial" w:hAnsi="Arial" w:cs="Arial"/>
          <w:sz w:val="20"/>
          <w:szCs w:val="20"/>
        </w:rPr>
        <w:t xml:space="preserve"> Sr.</w:t>
      </w:r>
      <w:r w:rsidRPr="00730A20" w:rsidR="00653C92">
        <w:rPr>
          <w:rFonts w:ascii="Arial" w:hAnsi="Arial" w:cs="Arial"/>
          <w:sz w:val="20"/>
          <w:szCs w:val="20"/>
        </w:rPr>
        <w:t>, Logistics</w:t>
      </w:r>
      <w:r>
        <w:rPr>
          <w:rFonts w:ascii="Arial" w:hAnsi="Arial" w:cs="Arial"/>
          <w:sz w:val="20"/>
          <w:szCs w:val="20"/>
        </w:rPr>
        <w:t xml:space="preserve"> Manager</w:t>
      </w:r>
      <w:r w:rsidRPr="00730A20" w:rsidR="00653C92">
        <w:rPr>
          <w:rFonts w:ascii="Arial" w:hAnsi="Arial" w:cs="Arial"/>
          <w:sz w:val="20"/>
          <w:szCs w:val="20"/>
        </w:rPr>
        <w:t>, CEVA Logistics</w:t>
      </w:r>
    </w:p>
    <w:p xmlns:wp14="http://schemas.microsoft.com/office/word/2010/wordml" w:rsidRPr="00730A20" w:rsidR="00653C92" w:rsidP="00B9042C" w:rsidRDefault="00653C92" w14:paraId="41B7744D" wp14:textId="77777777">
      <w:pPr>
        <w:jc w:val="center"/>
        <w:rPr>
          <w:sz w:val="20"/>
          <w:szCs w:val="20"/>
        </w:rPr>
      </w:pPr>
      <w:r w:rsidRPr="00730A20">
        <w:rPr>
          <w:sz w:val="20"/>
          <w:szCs w:val="20"/>
        </w:rPr>
        <w:t xml:space="preserve">CELL: </w:t>
      </w:r>
      <w:r w:rsidRPr="00730A20">
        <w:rPr>
          <w:rFonts w:ascii="Arial" w:hAnsi="Arial" w:cs="Arial"/>
          <w:sz w:val="20"/>
          <w:szCs w:val="20"/>
        </w:rPr>
        <w:t>(</w:t>
      </w:r>
      <w:r w:rsidR="00856B9F">
        <w:rPr>
          <w:rFonts w:ascii="Arial" w:hAnsi="Arial" w:cs="Arial"/>
          <w:sz w:val="20"/>
          <w:szCs w:val="20"/>
        </w:rPr>
        <w:t>510</w:t>
      </w:r>
      <w:r w:rsidRPr="00730A20">
        <w:rPr>
          <w:rFonts w:ascii="Arial" w:hAnsi="Arial" w:cs="Arial"/>
          <w:sz w:val="20"/>
          <w:szCs w:val="20"/>
        </w:rPr>
        <w:t xml:space="preserve">) </w:t>
      </w:r>
      <w:r w:rsidR="00856B9F">
        <w:rPr>
          <w:rFonts w:ascii="Arial" w:hAnsi="Arial" w:cs="Arial"/>
          <w:sz w:val="20"/>
          <w:szCs w:val="20"/>
        </w:rPr>
        <w:t>755</w:t>
      </w:r>
      <w:r w:rsidRPr="00730A20">
        <w:rPr>
          <w:rFonts w:ascii="Arial" w:hAnsi="Arial" w:cs="Arial"/>
          <w:sz w:val="20"/>
          <w:szCs w:val="20"/>
        </w:rPr>
        <w:t>-</w:t>
      </w:r>
      <w:r w:rsidR="00856B9F">
        <w:rPr>
          <w:rFonts w:ascii="Arial" w:hAnsi="Arial" w:cs="Arial"/>
          <w:sz w:val="20"/>
          <w:szCs w:val="20"/>
        </w:rPr>
        <w:t>0538</w:t>
      </w:r>
    </w:p>
    <w:p xmlns:wp14="http://schemas.microsoft.com/office/word/2010/wordml" w:rsidRPr="00730A20" w:rsidR="00856B9F" w:rsidP="00B9042C" w:rsidRDefault="00856B9F" w14:paraId="31B72BA4" wp14:textId="77777777">
      <w:pPr>
        <w:pStyle w:val="Heading2"/>
        <w:jc w:val="center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Ernesto Fayard.</w:t>
      </w:r>
      <w:r w:rsidRPr="00730A20">
        <w:rPr>
          <w:rFonts w:ascii="Arial" w:hAnsi="Arial" w:cs="Arial"/>
          <w:sz w:val="20"/>
          <w:szCs w:val="20"/>
        </w:rPr>
        <w:t>, Logistics</w:t>
      </w:r>
      <w:r>
        <w:rPr>
          <w:rFonts w:ascii="Arial" w:hAnsi="Arial" w:cs="Arial"/>
          <w:sz w:val="20"/>
          <w:szCs w:val="20"/>
        </w:rPr>
        <w:t xml:space="preserve"> Manager</w:t>
      </w:r>
      <w:r w:rsidRPr="00730A20">
        <w:rPr>
          <w:rFonts w:ascii="Arial" w:hAnsi="Arial" w:cs="Arial"/>
          <w:sz w:val="20"/>
          <w:szCs w:val="20"/>
        </w:rPr>
        <w:t>, CEVA Logistics</w:t>
      </w:r>
    </w:p>
    <w:p xmlns:wp14="http://schemas.microsoft.com/office/word/2010/wordml" w:rsidR="00B9042C" w:rsidP="00B9042C" w:rsidRDefault="00653C92" w14:paraId="2D6E37FF" wp14:textId="77777777">
      <w:pPr>
        <w:jc w:val="center"/>
        <w:rPr>
          <w:rFonts w:ascii="Arial" w:hAnsi="Arial" w:cs="Arial"/>
          <w:sz w:val="20"/>
          <w:szCs w:val="20"/>
        </w:rPr>
      </w:pPr>
      <w:r w:rsidRPr="00730A20">
        <w:rPr>
          <w:sz w:val="20"/>
          <w:szCs w:val="20"/>
        </w:rPr>
        <w:t xml:space="preserve">CELL: </w:t>
      </w:r>
      <w:r w:rsidRPr="00730A20">
        <w:rPr>
          <w:rFonts w:ascii="Arial" w:hAnsi="Arial" w:cs="Arial"/>
          <w:sz w:val="20"/>
          <w:szCs w:val="20"/>
        </w:rPr>
        <w:t>(</w:t>
      </w:r>
      <w:r w:rsidR="00856B9F">
        <w:rPr>
          <w:rFonts w:ascii="Arial" w:hAnsi="Arial" w:cs="Arial"/>
          <w:sz w:val="20"/>
          <w:szCs w:val="20"/>
        </w:rPr>
        <w:t>570</w:t>
      </w:r>
      <w:r w:rsidRPr="00730A20">
        <w:rPr>
          <w:rFonts w:ascii="Arial" w:hAnsi="Arial" w:cs="Arial"/>
          <w:sz w:val="20"/>
          <w:szCs w:val="20"/>
        </w:rPr>
        <w:t xml:space="preserve">) </w:t>
      </w:r>
      <w:r w:rsidR="00856B9F">
        <w:rPr>
          <w:rFonts w:ascii="Arial" w:hAnsi="Arial" w:cs="Arial"/>
          <w:sz w:val="20"/>
          <w:szCs w:val="20"/>
        </w:rPr>
        <w:t>334</w:t>
      </w:r>
      <w:r w:rsidRPr="00730A20">
        <w:rPr>
          <w:rFonts w:ascii="Arial" w:hAnsi="Arial" w:cs="Arial"/>
          <w:sz w:val="20"/>
          <w:szCs w:val="20"/>
        </w:rPr>
        <w:t>-</w:t>
      </w:r>
      <w:r w:rsidR="00856B9F">
        <w:rPr>
          <w:rFonts w:ascii="Arial" w:hAnsi="Arial" w:cs="Arial"/>
          <w:sz w:val="20"/>
          <w:szCs w:val="20"/>
        </w:rPr>
        <w:t>7333</w:t>
      </w:r>
    </w:p>
    <w:p xmlns:wp14="http://schemas.microsoft.com/office/word/2010/wordml" w:rsidRPr="00730A20" w:rsidR="00B9042C" w:rsidP="00B9042C" w:rsidRDefault="00B9042C" w14:paraId="0A48B97B" wp14:textId="77777777">
      <w:pPr>
        <w:pStyle w:val="Heading2"/>
        <w:jc w:val="center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Peggy Pappas</w:t>
      </w:r>
      <w:r>
        <w:rPr>
          <w:rFonts w:ascii="Arial" w:hAnsi="Arial" w:cs="Arial"/>
          <w:sz w:val="20"/>
          <w:szCs w:val="20"/>
        </w:rPr>
        <w:t>.</w:t>
      </w:r>
      <w:r w:rsidRPr="00730A20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Account</w:t>
      </w:r>
      <w:r>
        <w:rPr>
          <w:rFonts w:ascii="Arial" w:hAnsi="Arial" w:cs="Arial"/>
          <w:sz w:val="20"/>
          <w:szCs w:val="20"/>
        </w:rPr>
        <w:t xml:space="preserve"> Manager</w:t>
      </w:r>
      <w:r w:rsidRPr="00730A20">
        <w:rPr>
          <w:rFonts w:ascii="Arial" w:hAnsi="Arial" w:cs="Arial"/>
          <w:sz w:val="20"/>
          <w:szCs w:val="20"/>
        </w:rPr>
        <w:t>, CEVA Logistics</w:t>
      </w:r>
    </w:p>
    <w:p xmlns:wp14="http://schemas.microsoft.com/office/word/2010/wordml" w:rsidRPr="00730A20" w:rsidR="00B9042C" w:rsidP="00B9042C" w:rsidRDefault="00B9042C" w14:paraId="73461D38" wp14:textId="77777777">
      <w:pPr>
        <w:jc w:val="center"/>
        <w:rPr>
          <w:sz w:val="20"/>
          <w:szCs w:val="20"/>
        </w:rPr>
      </w:pPr>
      <w:r>
        <w:rPr>
          <w:sz w:val="20"/>
          <w:szCs w:val="20"/>
        </w:rPr>
        <w:t>Work</w:t>
      </w:r>
      <w:r w:rsidRPr="00730A20">
        <w:rPr>
          <w:sz w:val="20"/>
          <w:szCs w:val="20"/>
        </w:rPr>
        <w:t xml:space="preserve">: </w:t>
      </w:r>
      <w:r w:rsidRPr="00730A2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734) 229-1709</w:t>
      </w:r>
    </w:p>
    <w:p xmlns:wp14="http://schemas.microsoft.com/office/word/2010/wordml" w:rsidRPr="00730A20" w:rsidR="00B9042C" w:rsidP="00B9042C" w:rsidRDefault="00B9042C" w14:paraId="62486C05" wp14:textId="77777777">
      <w:pPr>
        <w:jc w:val="center"/>
        <w:rPr>
          <w:sz w:val="20"/>
          <w:szCs w:val="20"/>
        </w:rPr>
      </w:pPr>
    </w:p>
    <w:sectPr w:rsidRPr="00730A20" w:rsidR="00B9042C">
      <w:headerReference w:type="default" r:id="rId7"/>
      <w:footerReference w:type="default" r:id="rId8"/>
      <w:headerReference w:type="first" r:id="rId9"/>
      <w:pgSz w:w="12240" w:h="15840" w:orient="portrait" w:code="1"/>
      <w:pgMar w:top="2304" w:right="1152" w:bottom="1080" w:left="1152" w:header="1008" w:footer="576" w:gutter="0"/>
      <w:cols w:space="720"/>
      <w:titlePg/>
      <w:docGrid w:linePitch="360"/>
      <w:footerReference w:type="first" r:id="Rccce11136cd34a9f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D666C9" w:rsidRDefault="00D666C9" w14:paraId="1299C43A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D666C9" w:rsidRDefault="00D666C9" w14:paraId="4DDBEF00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87519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70055F" w:rsidRDefault="00F25C05" w14:paraId="2903CBC8" wp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2F0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10"/>
      <w:gridCol w:w="3310"/>
      <w:gridCol w:w="3310"/>
    </w:tblGrid>
    <w:tr w:rsidR="7925F5DB" w:rsidTr="7925F5DB" w14:paraId="17F7355E">
      <w:trPr>
        <w:trHeight w:val="300"/>
      </w:trPr>
      <w:tc>
        <w:tcPr>
          <w:tcW w:w="3310" w:type="dxa"/>
          <w:tcMar/>
        </w:tcPr>
        <w:p w:rsidR="7925F5DB" w:rsidP="7925F5DB" w:rsidRDefault="7925F5DB" w14:paraId="066B25B2" w14:textId="1C8E7E1A">
          <w:pPr>
            <w:pStyle w:val="Header"/>
            <w:bidi w:val="0"/>
            <w:ind w:left="-115"/>
            <w:jc w:val="left"/>
          </w:pPr>
        </w:p>
      </w:tc>
      <w:tc>
        <w:tcPr>
          <w:tcW w:w="3310" w:type="dxa"/>
          <w:tcMar/>
        </w:tcPr>
        <w:p w:rsidR="7925F5DB" w:rsidP="7925F5DB" w:rsidRDefault="7925F5DB" w14:paraId="157A6398" w14:textId="146F6487">
          <w:pPr>
            <w:pStyle w:val="Header"/>
            <w:bidi w:val="0"/>
            <w:jc w:val="center"/>
          </w:pPr>
        </w:p>
      </w:tc>
      <w:tc>
        <w:tcPr>
          <w:tcW w:w="3310" w:type="dxa"/>
          <w:tcMar/>
        </w:tcPr>
        <w:p w:rsidR="7925F5DB" w:rsidP="7925F5DB" w:rsidRDefault="7925F5DB" w14:paraId="6FDC5D1E" w14:textId="29D5DC66">
          <w:pPr>
            <w:pStyle w:val="Header"/>
            <w:bidi w:val="0"/>
            <w:ind w:right="-115"/>
            <w:jc w:val="right"/>
          </w:pPr>
        </w:p>
      </w:tc>
    </w:tr>
  </w:tbl>
  <w:p w:rsidR="7925F5DB" w:rsidP="7925F5DB" w:rsidRDefault="7925F5DB" w14:paraId="3E8F8613" w14:textId="6EEB259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D666C9" w:rsidRDefault="00D666C9" w14:paraId="3461D779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D666C9" w:rsidRDefault="00D666C9" w14:paraId="3CF2D8B6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p xmlns:wp14="http://schemas.microsoft.com/office/word/2010/wordml" w:rsidR="0070055F" w:rsidRDefault="00F25C05" w14:paraId="42976C02" wp14:textId="77777777">
    <w:pPr>
      <w:pStyle w:val="Title"/>
    </w:pPr>
    <w:r>
      <w:rPr>
        <w:noProof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64384" behindDoc="0" locked="1" layoutInCell="1" allowOverlap="1" wp14:anchorId="045B5D4C" wp14:editId="4016EFD2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20" name="Group 20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2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 w14:anchorId="4BBC82EF">
            <v:group id="Group 20" style="position:absolute;margin-left:531.85pt;margin-top:4.3pt;width:583.05pt;height:763.15pt;z-index:251664384;mso-width-percent:953;mso-height-percent:964;mso-position-horizontal:right;mso-position-horizontal-relative:page;mso-position-vertical-relative:page;mso-width-percent:953;mso-height-percent:964" alt="Title: Background graphic" coordsize="74047,96920" o:spid="_x0000_s1026" w14:anchorId="4D0137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">
              <v:shape id="Freeform 10" style="position:absolute;left:2571;width:71476;height:12894;visibility:visible;mso-wrap-style:square;v-text-anchor:top" coordsize="11262,2153" o:spid="_x0000_s1027" filled="f" strokecolor="#fbd4b4 [1305]" path="m,2153c1292,,4221,923,6683,886,9145,849,10355,561,11262,455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+6mMEA&#10;AADbAAAADwAAAGRycy9kb3ducmV2LnhtbESPQYvCMBSE7wv+h/AEb2uqB1mrUURc2IsHjQePj+TZ&#10;VpuX0kRb/70RFjwOM/MNs1z3rhYPakPlWcFknIEgNt5WXCg46d/vHxAhIlusPZOCJwVYrwZfS8yt&#10;7/hAj2MsRIJwyFFBGWOTSxlMSQ7D2DfEybv41mFMsi2kbbFLcFfLaZbNpMOK00KJDW1LMrfj3Skw&#10;PL9qvz1dtDR6353v111z0EqNhv1mASJSHz/h//afVTCdwPtL+g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fupjBAAAA2wAAAA8AAAAAAAAAAAAAAAAAmAIAAGRycy9kb3du&#10;cmV2LnhtbFBLBQYAAAAABAAEAPUAAACGAwAAAAA=&#10;">
                <v:path arrowok="t" o:connecttype="custom" o:connectlocs="0,1289431;4241465,530625;7147596,272499" o:connectangles="0,0,0"/>
              </v:shape>
              <v:shape id="Freeform 11" style="position:absolute;left:47;top:2333;width:70352;height:10059;visibility:visible;mso-wrap-style:square;v-text-anchor:top" coordsize="11256,1584" o:spid="_x0000_s1028" fillcolor="#95b3d7 [1940]" stroked="f" path="m,1584c,815,,46,,46v,,5628,,11256,c9439,210,7442,498,4282,249,1122,,606,888,,1584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70cQA&#10;AADbAAAADwAAAGRycy9kb3ducmV2LnhtbESPQWvCQBSE70L/w/IKvYhuzKFIdBUpFFpPNXrQ2zP7&#10;TKLZt9vsVpN/3xUEj8PMfMPMl51pxJVaX1tWMBknIIgLq2suFey2n6MpCB+QNTaWSUFPHpaLl8Ec&#10;M21vvKFrHkoRIewzVFCF4DIpfVGRQT+2jjh6J9saDFG2pdQt3iLcNDJNkndpsOa4UKGjj4qKS/5n&#10;FBzd2qxzN+y/+/3G7H8PP5OzK5V6e+1WMxCBuvAMP9pfWkGawv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z+9HEAAAA2wAAAA8AAAAAAAAAAAAAAAAAmAIAAGRycy9k&#10;b3ducmV2LnhtbFBLBQYAAAAABAAEAPUAAACJAwAAAAA=&#10;">
                <v:fill type="gradient" opacity="44563f" color2="#95b3d7 [1940]" focus="100%" rotate="t"/>
                <v:path arrowok="t" o:connecttype="custom" o:connectlocs="0,1005840;0,29210;7035165,29210;2676313,158115;0,1005840" o:connectangles="0,0,0,0,0"/>
              </v:shape>
              <v:rect id="Rectangle 23" style="position:absolute;top:2571;width:70389;height:94349;visibility:visible;mso-wrap-style:square;v-text-anchor:middle" o:spid="_x0000_s1029" filled="f" strokecolor="#bfbfbf [2412]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DoMQA&#10;AADbAAAADwAAAGRycy9kb3ducmV2LnhtbESPQWvCQBSE7wX/w/IEb3UTW4qmriFICx68VKXnl+wz&#10;Ce6+TbJbjf/eLRR6HGbmG2adj9aIKw2+dawgnScgiCunW64VnI6fz0sQPiBrNI5JwZ085JvJ0xoz&#10;7W78RddDqEWEsM9QQRNCl0npq4Ys+rnriKN3doPFEOVQSz3gLcKtkYskeZMWW44LDXa0bai6HH6s&#10;gvLc74t+tSrbD1/uX78rY5bHVKnZdCzeQQQaw3/4r73TChYv8Psl/gC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gw6DEAAAA2wAAAA8AAAAAAAAAAAAAAAAAmAIAAGRycy9k&#10;b3ducmV2LnhtbFBLBQYAAAAABAAEAPUAAACJAwAAAAA=&#10;"/>
              <w10:wrap anchorx="page" anchory="page"/>
              <w10:anchorlock/>
            </v:group>
          </w:pict>
        </mc:Fallback>
      </mc:AlternateContent>
    </w:r>
    <w:r w:rsidR="00512BFF">
      <w:t>Kristie Fisher</w:t>
    </w:r>
  </w:p>
  <w:p xmlns:wp14="http://schemas.microsoft.com/office/word/2010/wordml" w:rsidR="00856B9F" w:rsidP="00856B9F" w:rsidRDefault="00856B9F" w14:paraId="0A85FFC3" wp14:textId="77777777">
    <w:pPr>
      <w:pStyle w:val="ContactInfo"/>
      <w:rPr>
        <w:rFonts w:ascii="Arial" w:hAnsi="Arial" w:cs="Arial"/>
        <w:sz w:val="19"/>
        <w:szCs w:val="19"/>
      </w:rPr>
    </w:pPr>
    <w:r>
      <w:rPr>
        <w:rFonts w:ascii="Arial" w:hAnsi="Arial" w:cs="Arial"/>
        <w:sz w:val="19"/>
        <w:szCs w:val="19"/>
      </w:rPr>
      <w:t>1240 Shawn CT, Lathrop, CA, 95330</w:t>
    </w:r>
  </w:p>
  <w:p xmlns:wp14="http://schemas.microsoft.com/office/word/2010/wordml" w:rsidR="00512BFF" w:rsidP="00512BFF" w:rsidRDefault="00512BFF" w14:paraId="16C5293E" wp14:textId="77777777">
    <w:pPr>
      <w:pStyle w:val="ContactInfo"/>
    </w:pPr>
    <w:r>
      <w:rPr>
        <w:rFonts w:ascii="Arial" w:hAnsi="Arial" w:cs="Arial"/>
        <w:sz w:val="19"/>
        <w:szCs w:val="19"/>
      </w:rPr>
      <w:t xml:space="preserve">  </w:t>
    </w:r>
    <w:r>
      <w:t xml:space="preserve"> </w:t>
    </w:r>
    <w:r>
      <w:rPr>
        <w:rFonts w:ascii="Arial" w:hAnsi="Arial" w:cs="Arial"/>
        <w:sz w:val="19"/>
        <w:szCs w:val="19"/>
      </w:rPr>
      <w:t>734-778-7797</w:t>
    </w:r>
  </w:p>
  <w:p xmlns:wp14="http://schemas.microsoft.com/office/word/2010/wordml" w:rsidR="00512BFF" w:rsidP="00512BFF" w:rsidRDefault="00D666C9" w14:paraId="50748EAD" wp14:textId="77777777">
    <w:pPr>
      <w:pStyle w:val="ContactInfo"/>
    </w:pPr>
    <w:hyperlink w:history="1" r:id="rId1">
      <w:r w:rsidRPr="008E4A9B" w:rsidR="00B714F6">
        <w:rPr>
          <w:rStyle w:val="Hyperlink"/>
        </w:rPr>
        <w:t>fisherkristie19@icloud.com</w:t>
      </w:r>
    </w:hyperlink>
    <w:r w:rsidR="00B714F6">
      <w:t xml:space="preserve"> </w:t>
    </w:r>
  </w:p>
  <w:p xmlns:wp14="http://schemas.microsoft.com/office/word/2010/wordml" w:rsidRPr="00B714F6" w:rsidR="00B714F6" w:rsidP="00B714F6" w:rsidRDefault="00B714F6" w14:paraId="3F1B8BFE" wp14:textId="77777777">
    <w:pPr>
      <w:pStyle w:val="ContactInfo"/>
      <w:rPr>
        <w:rFonts w:ascii="Arial" w:hAnsi="Arial" w:cs="Arial"/>
        <w:sz w:val="19"/>
        <w:szCs w:val="19"/>
      </w:rPr>
    </w:pPr>
    <w:r w:rsidRPr="00B714F6">
      <w:rPr>
        <w:sz w:val="19"/>
        <w:szCs w:val="19"/>
      </w:rPr>
      <w:t>www.linkedin.com/in/kristie-fisher-52b054139</w:t>
    </w:r>
  </w:p>
  <w:p xmlns:wp14="http://schemas.microsoft.com/office/word/2010/wordml" w:rsidR="00B714F6" w:rsidP="00512BFF" w:rsidRDefault="00B714F6" w14:paraId="4101652C" wp14:textId="77777777">
    <w:pPr>
      <w:pStyle w:val="ContactInfo"/>
    </w:pPr>
  </w:p>
  <w:p xmlns:wp14="http://schemas.microsoft.com/office/word/2010/wordml" w:rsidR="0070055F" w:rsidP="00512BFF" w:rsidRDefault="0070055F" w14:paraId="4B99056E" wp14:textId="77777777">
    <w:pPr>
      <w:pStyle w:val="ContactInf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p xmlns:wp14="http://schemas.microsoft.com/office/word/2010/wordml" w:rsidR="0070055F" w:rsidRDefault="00F25C05" w14:paraId="321DA9D7" wp14:textId="77777777">
    <w:pPr>
      <w:pStyle w:val="Title"/>
    </w:pPr>
    <w:r>
      <w:rPr>
        <w:noProof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62336" behindDoc="0" locked="1" layoutInCell="1" allowOverlap="1" wp14:anchorId="41E999A2" wp14:editId="7777777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19" name="Group 19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 w14:anchorId="68E72602">
            <v:group id="Group 19" style="position:absolute;margin-left:531.85pt;margin-top:4.3pt;width:583.05pt;height:763.15pt;z-index:251662336;mso-width-percent:953;mso-height-percent:964;mso-position-horizontal:right;mso-position-horizontal-relative:page;mso-position-vertical-relative:page;mso-width-percent:953;mso-height-percent:964" alt="Title: Background graphic" coordsize="74047,96920" o:spid="_x0000_s1026" w14:anchorId="21957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">
              <v:shape id="Freeform 10" style="position:absolute;left:2571;width:71476;height:12894;visibility:visible;mso-wrap-style:square;v-text-anchor:top" coordsize="11262,2153" o:spid="_x0000_s1027" filled="f" strokecolor="#fbd4b4 [1305]" path="m,2153c1292,,4221,923,6683,886,9145,849,10355,561,11262,455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nD7b8A&#10;AADaAAAADwAAAGRycy9kb3ducmV2LnhtbERPTYvCMBC9C/sfwizszabrQbQaRWSFvXjQePA4JGNb&#10;bSalibb77zeC4Gl4vM9ZrgfXiAd1ofas4DvLQRAbb2suFZz0bjwDESKyxcYzKfijAOvVx2iJhfU9&#10;H+hxjKVIIRwKVFDF2BZSBlORw5D5ljhxF985jAl2pbQd9incNXKS51PpsObUUGFL24rM7Xh3CgzP&#10;r9pvTxctjd735/v1pz1opb4+h80CRKQhvsUv969N8+H5yvPK1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ucPtvwAAANoAAAAPAAAAAAAAAAAAAAAAAJgCAABkcnMvZG93bnJl&#10;di54bWxQSwUGAAAAAAQABAD1AAAAhAMAAAAA&#10;">
                <v:path arrowok="t" o:connecttype="custom" o:connectlocs="0,1289431;4241465,530625;7147596,272499" o:connectangles="0,0,0"/>
              </v:shape>
              <v:shape id="Freeform 11" style="position:absolute;left:47;top:2333;width:70352;height:10059;visibility:visible;mso-wrap-style:square;v-text-anchor:top" coordsize="11256,1584" o:spid="_x0000_s1028" fillcolor="#95b3d7 [1940]" stroked="f" path="m,1584c,815,,46,,46v,,5628,,11256,c9439,210,7442,498,4282,249,1122,,606,888,,1584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+UK8QA&#10;AADaAAAADwAAAGRycy9kb3ducmV2LnhtbESPQWvCQBSE70L/w/IKvYhu9FAkdRNKoWA91eghvT2z&#10;r0na7Ns1u9Xk33cFweMwM98w63wwnThT71vLChbzBARxZXXLtYLD/n22AuEDssbOMikYyUOePUzW&#10;mGp74R2di1CLCGGfooImBJdK6auGDPq5dcTR+7a9wRBlX0vd4yXCTSeXSfIsDbYcFxp09NZQ9Vv8&#10;GQVHtzXbwk3Hj7HcmfL09bn4cbVST4/D6wuIQEO4h2/tjVawhOuVeAN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vlCvEAAAA2gAAAA8AAAAAAAAAAAAAAAAAmAIAAGRycy9k&#10;b3ducmV2LnhtbFBLBQYAAAAABAAEAPUAAACJAwAAAAA=&#10;">
                <v:fill type="gradient" opacity="44563f" color2="#95b3d7 [1940]" focus="100%" rotate="t"/>
                <v:path arrowok="t" o:connecttype="custom" o:connectlocs="0,1005840;0,29210;7035165,29210;2676313,158115;0,1005840" o:connectangles="0,0,0,0,0"/>
              </v:shape>
              <v:rect id="Rectangle 11" style="position:absolute;top:2571;width:70389;height:94349;visibility:visible;mso-wrap-style:square;v-text-anchor:middle" o:spid="_x0000_s1029" filled="f" strokecolor="#bfbfbf [2412]" strokeweight=".2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y8cAA&#10;AADbAAAADwAAAGRycy9kb3ducmV2LnhtbERPS4vCMBC+C/sfwgjebFpZRLtGkcWFPXjxwZ6nzdgW&#10;k0ltslr/vREEb/PxPWex6q0RV+p841hBlqQgiEunG64UHA8/4xkIH5A1Gsek4E4eVsuPwQJz7W68&#10;o+s+VCKGsM9RQR1Cm0vpy5os+sS1xJE7uc5iiLCrpO7wFsOtkZM0nUqLDceGGlv6rqk87/+tguJ0&#10;2a4v83nRbHyx/fwrjZkdMqVGw379BSJQH97il/tXx/kZPH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Iy8cAAAADbAAAADwAAAAAAAAAAAAAAAACYAgAAZHJzL2Rvd25y&#10;ZXYueG1sUEsFBgAAAAAEAAQA9QAAAIUDAAAAAA==&#10;"/>
              <w10:wrap anchorx="page" anchory="page"/>
              <w10:anchorlock/>
            </v:group>
          </w:pict>
        </mc:Fallback>
      </mc:AlternateContent>
    </w:r>
    <w:r w:rsidR="0078341B">
      <w:t>Kristie Fisher</w:t>
    </w:r>
  </w:p>
  <w:p xmlns:wp14="http://schemas.microsoft.com/office/word/2010/wordml" w:rsidR="00730A20" w:rsidRDefault="00856B9F" w14:paraId="7C268CAE" wp14:textId="3468938C">
    <w:pPr>
      <w:pStyle w:val="ContactInfo"/>
      <w:rPr>
        <w:rFonts w:ascii="Arial" w:hAnsi="Arial" w:cs="Arial"/>
        <w:sz w:val="19"/>
        <w:szCs w:val="19"/>
      </w:rPr>
    </w:pPr>
    <w:r w:rsidRPr="7925F5DB" w:rsidR="7925F5DB">
      <w:rPr>
        <w:rFonts w:ascii="Arial" w:hAnsi="Arial" w:cs="Arial"/>
        <w:sz w:val="19"/>
        <w:szCs w:val="19"/>
      </w:rPr>
      <w:t>466 Spruce St. Wyandotte, MI 48192</w:t>
    </w:r>
  </w:p>
  <w:p xmlns:wp14="http://schemas.microsoft.com/office/word/2010/wordml" w:rsidR="0070055F" w:rsidRDefault="0078341B" w14:paraId="2B71C59D" wp14:textId="77777777">
    <w:pPr>
      <w:pStyle w:val="ContactInfo"/>
    </w:pPr>
    <w:r>
      <w:rPr>
        <w:rFonts w:ascii="Arial" w:hAnsi="Arial" w:cs="Arial"/>
        <w:sz w:val="19"/>
        <w:szCs w:val="19"/>
      </w:rPr>
      <w:t xml:space="preserve">  </w:t>
    </w:r>
    <w:r w:rsidR="00F25C05">
      <w:t xml:space="preserve"> </w:t>
    </w:r>
    <w:r>
      <w:rPr>
        <w:rFonts w:ascii="Arial" w:hAnsi="Arial" w:cs="Arial"/>
        <w:sz w:val="19"/>
        <w:szCs w:val="19"/>
      </w:rPr>
      <w:t>734-778-7797</w:t>
    </w:r>
  </w:p>
  <w:p xmlns:wp14="http://schemas.microsoft.com/office/word/2010/wordml" w:rsidR="00B714F6" w:rsidRDefault="00D666C9" w14:paraId="07FAF50A" wp14:textId="77777777">
    <w:pPr>
      <w:pStyle w:val="ContactInfo"/>
    </w:pPr>
    <w:hyperlink w:history="1" r:id="rId1">
      <w:r w:rsidRPr="008E4A9B" w:rsidR="00B714F6">
        <w:rPr>
          <w:rStyle w:val="Hyperlink"/>
        </w:rPr>
        <w:t>fisherkristie19@icloud.com</w:t>
      </w:r>
    </w:hyperlink>
    <w:r w:rsidR="00B714F6">
      <w:t xml:space="preserve"> </w:t>
    </w:r>
  </w:p>
  <w:p xmlns:wp14="http://schemas.microsoft.com/office/word/2010/wordml" w:rsidRPr="00B714F6" w:rsidR="0070055F" w:rsidRDefault="00B714F6" w14:paraId="584847CC" wp14:textId="77777777">
    <w:pPr>
      <w:pStyle w:val="ContactInfo"/>
      <w:rPr>
        <w:rFonts w:ascii="Arial" w:hAnsi="Arial" w:cs="Arial"/>
        <w:sz w:val="19"/>
        <w:szCs w:val="19"/>
      </w:rPr>
    </w:pPr>
    <w:r w:rsidRPr="00B714F6">
      <w:rPr>
        <w:sz w:val="19"/>
        <w:szCs w:val="19"/>
      </w:rPr>
      <w:t>www.linkedin.com/in/kristie-fisher-52b054139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E33505"/>
    <w:multiLevelType w:val="hybridMultilevel"/>
    <w:tmpl w:val="688C23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217CF2"/>
    <w:multiLevelType w:val="hybridMultilevel"/>
    <w:tmpl w:val="54E43B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F5C7075"/>
    <w:multiLevelType w:val="hybridMultilevel"/>
    <w:tmpl w:val="279E66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64B705A"/>
    <w:multiLevelType w:val="hybridMultilevel"/>
    <w:tmpl w:val="1152C5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attachedTemplate r:id="rId1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41B"/>
    <w:rsid w:val="000D1B34"/>
    <w:rsid w:val="000F2E99"/>
    <w:rsid w:val="001440E4"/>
    <w:rsid w:val="00177ECA"/>
    <w:rsid w:val="00303281"/>
    <w:rsid w:val="00307530"/>
    <w:rsid w:val="004176D4"/>
    <w:rsid w:val="00474D69"/>
    <w:rsid w:val="00500C4A"/>
    <w:rsid w:val="00512BFF"/>
    <w:rsid w:val="00552158"/>
    <w:rsid w:val="00577D43"/>
    <w:rsid w:val="005C71EF"/>
    <w:rsid w:val="005D0AE2"/>
    <w:rsid w:val="00653C92"/>
    <w:rsid w:val="00676E8D"/>
    <w:rsid w:val="0070055F"/>
    <w:rsid w:val="00730A20"/>
    <w:rsid w:val="00754F0E"/>
    <w:rsid w:val="0078341B"/>
    <w:rsid w:val="00856B9F"/>
    <w:rsid w:val="008D5581"/>
    <w:rsid w:val="00974405"/>
    <w:rsid w:val="009D2103"/>
    <w:rsid w:val="00A8282E"/>
    <w:rsid w:val="00B311BD"/>
    <w:rsid w:val="00B714F6"/>
    <w:rsid w:val="00B9042C"/>
    <w:rsid w:val="00CF2AA2"/>
    <w:rsid w:val="00D666C9"/>
    <w:rsid w:val="00DD61BE"/>
    <w:rsid w:val="00E230FE"/>
    <w:rsid w:val="00E44C38"/>
    <w:rsid w:val="00F07E0B"/>
    <w:rsid w:val="00F25C05"/>
    <w:rsid w:val="00FB2F0D"/>
    <w:rsid w:val="0776FB3C"/>
    <w:rsid w:val="7925F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6FB3C"/>
  <w15:docId w15:val="{305E77F7-CA0E-473E-92D0-56A8195919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31" w:semiHidden="1" w:unhideWhenUsed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hAnsiTheme="majorHAnsi" w:eastAsiaTheme="majorEastAsia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hAnsiTheme="majorHAnsi" w:eastAsiaTheme="majorEastAsia" w:cstheme="majorBidi"/>
      <w:color w:val="365F91" w:themeColor="accent1" w:themeShade="BF"/>
      <w:sz w:val="24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ontactInfo" w:customStyle="1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ontactInfoChar" w:customStyle="1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color w:val="0D0D0D" w:themeColor="text1" w:themeTint="F2"/>
      <w:sz w:val="2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contextualSpacing/>
      <w:jc w:val="right"/>
    </w:pPr>
    <w:rPr>
      <w:rFonts w:asciiTheme="majorHAnsi" w:hAnsiTheme="majorHAnsi" w:eastAsiaTheme="majorEastAsia" w:cstheme="majorBidi"/>
      <w:b/>
      <w:color w:val="984806" w:themeColor="accent6" w:themeShade="80"/>
      <w:kern w:val="28"/>
      <w:sz w:val="32"/>
      <w:szCs w:val="56"/>
    </w:rPr>
  </w:style>
  <w:style w:type="character" w:styleId="TitleChar" w:customStyle="1">
    <w:name w:val="Title Char"/>
    <w:basedOn w:val="DefaultParagraphFont"/>
    <w:link w:val="Title"/>
    <w:uiPriority w:val="1"/>
    <w:rPr>
      <w:rFonts w:asciiTheme="majorHAnsi" w:hAnsiTheme="majorHAnsi" w:eastAsiaTheme="majorEastAsia" w:cstheme="majorBidi"/>
      <w:b/>
      <w:color w:val="984806" w:themeColor="accent6" w:themeShade="80"/>
      <w:kern w:val="28"/>
      <w:sz w:val="32"/>
      <w:szCs w:val="56"/>
    </w:rPr>
  </w:style>
  <w:style w:type="paragraph" w:styleId="ListParagraph">
    <w:name w:val="List Paragraph"/>
    <w:basedOn w:val="Normal"/>
    <w:uiPriority w:val="34"/>
    <w:unhideWhenUsed/>
    <w:rsid w:val="005521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14F6"/>
    <w:rPr>
      <w:color w:val="0000FF" w:themeColor="hyperlink"/>
      <w:u w:val="single"/>
    </w:rPr>
  </w:style>
  <w:style w:type="character" w:styleId="domain3" w:customStyle="1">
    <w:name w:val="domain3"/>
    <w:basedOn w:val="DefaultParagraphFont"/>
    <w:rsid w:val="00B714F6"/>
  </w:style>
  <w:style w:type="character" w:styleId="vanity-name3" w:customStyle="1">
    <w:name w:val="vanity-name3"/>
    <w:basedOn w:val="DefaultParagraphFont"/>
    <w:rsid w:val="00B71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4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glossaryDocument" Target="glossary/document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oter" Target="footer2.xml" Id="Rccce11136cd34a9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fisherkristie19@icloud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fisherkristie19@icloud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978ACEE76C14407925F3505B40B8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01757-2FC2-4158-832B-C96C9F3E1593}"/>
      </w:docPartPr>
      <w:docPartBody>
        <w:p w:rsidR="00342C35" w:rsidRDefault="00F31981">
          <w:pPr>
            <w:pStyle w:val="5978ACEE76C14407925F3505B40B84D1"/>
          </w:pPr>
          <w:r>
            <w:t>Objectives</w:t>
          </w:r>
        </w:p>
      </w:docPartBody>
    </w:docPart>
    <w:docPart>
      <w:docPartPr>
        <w:name w:val="90A8C966D1B5455E97206152C226D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062AE-661C-4BCF-B641-4B0971E110F1}"/>
      </w:docPartPr>
      <w:docPartBody>
        <w:p w:rsidR="00342C35" w:rsidRDefault="00F31981">
          <w:pPr>
            <w:pStyle w:val="90A8C966D1B5455E97206152C226DC06"/>
          </w:pPr>
          <w:r>
            <w:t>Experience</w:t>
          </w:r>
        </w:p>
      </w:docPartBody>
    </w:docPart>
    <w:docPart>
      <w:docPartPr>
        <w:name w:val="2B0E30BF518C425FABD352AB8B193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B12E4-2E2C-45E2-A8AD-75D48EC64225}"/>
      </w:docPartPr>
      <w:docPartBody>
        <w:p w:rsidR="00342C35" w:rsidRDefault="00F31981">
          <w:pPr>
            <w:pStyle w:val="2B0E30BF518C425FABD352AB8B193C23"/>
          </w:pPr>
          <w:r>
            <w:t>Education</w:t>
          </w:r>
        </w:p>
      </w:docPartBody>
    </w:docPart>
    <w:docPart>
      <w:docPartPr>
        <w:name w:val="705812B56C9542BF941A2718214A4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32A21-A1B5-484D-8E5D-D955BB1D8E47}"/>
      </w:docPartPr>
      <w:docPartBody>
        <w:p w:rsidR="00342C35" w:rsidRDefault="00F31981">
          <w:pPr>
            <w:pStyle w:val="705812B56C9542BF941A2718214A4BC8"/>
          </w:pPr>
          <w:r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30"/>
    <w:rsid w:val="00053178"/>
    <w:rsid w:val="002C3730"/>
    <w:rsid w:val="00342C35"/>
    <w:rsid w:val="00522127"/>
    <w:rsid w:val="005D735A"/>
    <w:rsid w:val="00600A73"/>
    <w:rsid w:val="00F3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78ACEE76C14407925F3505B40B84D1">
    <w:name w:val="5978ACEE76C14407925F3505B40B84D1"/>
  </w:style>
  <w:style w:type="paragraph" w:customStyle="1" w:styleId="4CD158F204504778B573F99CD3BE7AAF">
    <w:name w:val="4CD158F204504778B573F99CD3BE7AAF"/>
  </w:style>
  <w:style w:type="paragraph" w:customStyle="1" w:styleId="90A8C966D1B5455E97206152C226DC06">
    <w:name w:val="90A8C966D1B5455E97206152C226DC06"/>
  </w:style>
  <w:style w:type="paragraph" w:customStyle="1" w:styleId="F15F606D8637464BAB6247964534E4A1">
    <w:name w:val="F15F606D8637464BAB6247964534E4A1"/>
  </w:style>
  <w:style w:type="paragraph" w:customStyle="1" w:styleId="16C83EDEF11C42ADAC980159F3FF46A3">
    <w:name w:val="16C83EDEF11C42ADAC980159F3FF46A3"/>
  </w:style>
  <w:style w:type="paragraph" w:customStyle="1" w:styleId="E892A439FB8F47418F58B7C9A250BFCE">
    <w:name w:val="E892A439FB8F47418F58B7C9A250BFCE"/>
  </w:style>
  <w:style w:type="paragraph" w:customStyle="1" w:styleId="365DE7F5AAD84BC59620265040A475EA">
    <w:name w:val="365DE7F5AAD84BC59620265040A475EA"/>
  </w:style>
  <w:style w:type="paragraph" w:customStyle="1" w:styleId="F44C25A3D3C5422BB6758A66071DF76E">
    <w:name w:val="F44C25A3D3C5422BB6758A66071DF76E"/>
  </w:style>
  <w:style w:type="paragraph" w:customStyle="1" w:styleId="4C5EB26703C04777828DFDBD690734FF">
    <w:name w:val="4C5EB26703C04777828DFDBD690734FF"/>
  </w:style>
  <w:style w:type="paragraph" w:customStyle="1" w:styleId="2B0E30BF518C425FABD352AB8B193C23">
    <w:name w:val="2B0E30BF518C425FABD352AB8B193C23"/>
  </w:style>
  <w:style w:type="paragraph" w:customStyle="1" w:styleId="0C28EFB9FE714F3C9FA974494FF27346">
    <w:name w:val="0C28EFB9FE714F3C9FA974494FF27346"/>
  </w:style>
  <w:style w:type="paragraph" w:customStyle="1" w:styleId="4A73052A708F4A20AEF826B35E0765F2">
    <w:name w:val="4A73052A708F4A20AEF826B35E0765F2"/>
  </w:style>
  <w:style w:type="paragraph" w:customStyle="1" w:styleId="E27560C1E72B45ECB060A15481B79FB5">
    <w:name w:val="E27560C1E72B45ECB060A15481B79FB5"/>
  </w:style>
  <w:style w:type="paragraph" w:customStyle="1" w:styleId="5C60AAA62ECB4270A885FE38635BAC0D">
    <w:name w:val="5C60AAA62ECB4270A885FE38635BAC0D"/>
  </w:style>
  <w:style w:type="paragraph" w:customStyle="1" w:styleId="705812B56C9542BF941A2718214A4BC8">
    <w:name w:val="705812B56C9542BF941A2718214A4BC8"/>
  </w:style>
  <w:style w:type="paragraph" w:customStyle="1" w:styleId="ECA251B63B06489BAEE4F4C135FD19CF">
    <w:name w:val="ECA251B63B06489BAEE4F4C135FD19CF"/>
  </w:style>
  <w:style w:type="paragraph" w:customStyle="1" w:styleId="0197CAFA875E4322978DB5CE23D99417">
    <w:name w:val="0197CAFA875E4322978DB5CE23D99417"/>
  </w:style>
  <w:style w:type="paragraph" w:customStyle="1" w:styleId="7D1C741B66EF42B1800895E947E96B4A">
    <w:name w:val="7D1C741B66EF42B1800895E947E96B4A"/>
    <w:rsid w:val="002C3730"/>
  </w:style>
  <w:style w:type="paragraph" w:customStyle="1" w:styleId="0BF195E9FB444CF386ACDC651A3B3231">
    <w:name w:val="0BF195E9FB444CF386ACDC651A3B3231"/>
    <w:rsid w:val="002C3730"/>
  </w:style>
  <w:style w:type="paragraph" w:customStyle="1" w:styleId="E2E266139903497F9A8BBD9969ADAAD6">
    <w:name w:val="E2E266139903497F9A8BBD9969ADAAD6"/>
    <w:rsid w:val="002C3730"/>
  </w:style>
  <w:style w:type="paragraph" w:customStyle="1" w:styleId="B0D9E4AE4D764576B430A95768606C44">
    <w:name w:val="B0D9E4AE4D764576B430A95768606C44"/>
    <w:rsid w:val="002C3730"/>
  </w:style>
  <w:style w:type="paragraph" w:customStyle="1" w:styleId="5D2EBE5703AA475B8DCA0DBFAEF9319B">
    <w:name w:val="5D2EBE5703AA475B8DCA0DBFAEF9319B"/>
    <w:rsid w:val="002C3730"/>
  </w:style>
  <w:style w:type="paragraph" w:customStyle="1" w:styleId="161349CC9A3B4B8B80B74EF8E8E0C81B">
    <w:name w:val="161349CC9A3B4B8B80B74EF8E8E0C81B"/>
    <w:rsid w:val="002C37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ChronologicalResume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Kristie Fisher</dc:creator>
  <keywords/>
  <lastModifiedBy>Kristie Fisher</lastModifiedBy>
  <revision>4</revision>
  <dcterms:created xsi:type="dcterms:W3CDTF">2023-12-02T13:54:02.0096467Z</dcterms:created>
  <dcterms:modified xsi:type="dcterms:W3CDTF">2023-12-02T13:53:43.5652139Z</dcterms:modified>
  <version/>
</coreProperties>
</file>